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782F" w14:textId="399A09C1" w:rsidR="00C62C50" w:rsidRDefault="00650EC5" w:rsidP="00E9769A">
      <w:r w:rsidRPr="0029333E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1A1AB56" wp14:editId="4D6BB44A">
                <wp:simplePos x="0" y="0"/>
                <wp:positionH relativeFrom="margin">
                  <wp:align>right</wp:align>
                </wp:positionH>
                <wp:positionV relativeFrom="paragraph">
                  <wp:posOffset>552450</wp:posOffset>
                </wp:positionV>
                <wp:extent cx="4576890" cy="880171"/>
                <wp:effectExtent l="0" t="0" r="0" b="0"/>
                <wp:wrapTight wrapText="bothSides">
                  <wp:wrapPolygon edited="0">
                    <wp:start x="270" y="0"/>
                    <wp:lineTo x="270" y="21039"/>
                    <wp:lineTo x="21309" y="21039"/>
                    <wp:lineTo x="21309" y="0"/>
                    <wp:lineTo x="27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6890" cy="8801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263C4" w14:textId="77777777" w:rsidR="00650EC5" w:rsidRPr="00650EC5" w:rsidRDefault="00650EC5" w:rsidP="00650EC5">
                            <w:pPr>
                              <w:pStyle w:val="Title"/>
                              <w:rPr>
                                <w:b/>
                                <w:outline/>
                                <w:color w:val="009DD9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50EC5">
                              <w:rPr>
                                <w:b/>
                                <w:outline/>
                                <w:color w:val="009DD9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Email Analysis </w:t>
                            </w:r>
                            <w:r w:rsidRPr="00650EC5">
                              <w:rPr>
                                <w:rStyle w:val="TitleChar"/>
                                <w:b/>
                                <w:outline/>
                                <w:color w:val="009DD9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Report</w:t>
                            </w:r>
                            <w:r w:rsidRPr="00650EC5">
                              <w:rPr>
                                <w:b/>
                                <w:outline/>
                                <w:color w:val="009DD9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1AB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2pt;margin-top:43.5pt;width:360.4pt;height:69.3pt;z-index:-2516531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" filled="f" stroked="f">
                <v:textbox>
                  <w:txbxContent>
                    <w:p w14:paraId="1AF263C4" w14:textId="77777777" w:rsidR="00650EC5" w:rsidRPr="00650EC5" w:rsidRDefault="00650EC5" w:rsidP="00650EC5">
                      <w:pPr>
                        <w:pStyle w:val="Title"/>
                        <w:rPr>
                          <w:b/>
                          <w:outline/>
                          <w:color w:val="009DD9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50EC5">
                        <w:rPr>
                          <w:b/>
                          <w:outline/>
                          <w:color w:val="009DD9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Email Analysis </w:t>
                      </w:r>
                      <w:r w:rsidRPr="00650EC5">
                        <w:rPr>
                          <w:rStyle w:val="TitleChar"/>
                          <w:b/>
                          <w:outline/>
                          <w:color w:val="009DD9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Report</w:t>
                      </w:r>
                      <w:r w:rsidRPr="00650EC5">
                        <w:rPr>
                          <w:b/>
                          <w:outline/>
                          <w:color w:val="009DD9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Document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AE5256D" wp14:editId="254FE0A5">
            <wp:simplePos x="0" y="0"/>
            <wp:positionH relativeFrom="column">
              <wp:posOffset>384810</wp:posOffset>
            </wp:positionH>
            <wp:positionV relativeFrom="paragraph">
              <wp:posOffset>-15240</wp:posOffset>
            </wp:positionV>
            <wp:extent cx="1344930" cy="1344930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69A" w:rsidRPr="00650EC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B75AD8" wp14:editId="0E0CD334">
                <wp:simplePos x="0" y="0"/>
                <wp:positionH relativeFrom="page">
                  <wp:align>left</wp:align>
                </wp:positionH>
                <wp:positionV relativeFrom="paragraph">
                  <wp:posOffset>-549275</wp:posOffset>
                </wp:positionV>
                <wp:extent cx="8248650" cy="3030070"/>
                <wp:effectExtent l="0" t="0" r="0" b="0"/>
                <wp:wrapNone/>
                <wp:docPr id="19" name="Graphic 17" descr="Curved accent shapes that collectively build the header desig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3007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10FF2B" id="Graphic 17" o:spid="_x0000_s1026" alt="Curved accent shapes that collectively build the header design" style="position:absolute;margin-left:0;margin-top:-43.25pt;width:649.5pt;height:238.6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se6tE+AAAAAJAQAADwAAAAAAAAAAAAAAAAB+CgAAZHJzL2Rvd25y&#10;ZXYueG1sUEsFBgAAAAAEAAQA8wAAAIs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0f6fc6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0f6fc6 [3204]" stroked="f">
                  <v:fill color2="#59a9f2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</v:group>
            </w:pict>
          </mc:Fallback>
        </mc:AlternateContent>
      </w:r>
    </w:p>
    <w:p w14:paraId="6574F3CC" w14:textId="52B9CC46" w:rsidR="00650EC5" w:rsidRPr="00650EC5" w:rsidRDefault="00650EC5" w:rsidP="00650EC5"/>
    <w:p w14:paraId="3CDE7A3D" w14:textId="3E0443B6" w:rsidR="00650EC5" w:rsidRPr="00650EC5" w:rsidRDefault="00650EC5" w:rsidP="00650EC5"/>
    <w:p w14:paraId="44A676E2" w14:textId="412B86CE" w:rsidR="00650EC5" w:rsidRPr="00650EC5" w:rsidRDefault="00650EC5" w:rsidP="00650EC5"/>
    <w:p w14:paraId="3DDF6A59" w14:textId="3EFFA62F" w:rsidR="00650EC5" w:rsidRPr="00650EC5" w:rsidRDefault="00650EC5" w:rsidP="00650EC5"/>
    <w:p w14:paraId="70972859" w14:textId="71F3BEE9" w:rsidR="00650EC5" w:rsidRPr="00650EC5" w:rsidRDefault="00650EC5" w:rsidP="00650EC5"/>
    <w:p w14:paraId="2EEFF618" w14:textId="46C0BD87" w:rsidR="00650EC5" w:rsidRPr="00650EC5" w:rsidRDefault="00650EC5" w:rsidP="00650EC5"/>
    <w:p w14:paraId="6B33B078" w14:textId="3905CFEC" w:rsidR="00650EC5" w:rsidRPr="00650EC5" w:rsidRDefault="00650EC5" w:rsidP="00650EC5"/>
    <w:p w14:paraId="2F0672F7" w14:textId="25754C97" w:rsidR="00650EC5" w:rsidRPr="00650EC5" w:rsidRDefault="00650EC5" w:rsidP="00650EC5"/>
    <w:p w14:paraId="2008150C" w14:textId="711C3F2E" w:rsidR="00650EC5" w:rsidRPr="00650EC5" w:rsidRDefault="00650EC5" w:rsidP="00650EC5"/>
    <w:p w14:paraId="63B0AF09" w14:textId="0C37D8B2" w:rsidR="00650EC5" w:rsidRPr="00650EC5" w:rsidRDefault="00650EC5" w:rsidP="00650EC5"/>
    <w:p w14:paraId="5580D1C5" w14:textId="49FC59BE" w:rsidR="00650EC5" w:rsidRPr="00650EC5" w:rsidRDefault="00650EC5" w:rsidP="00650EC5"/>
    <w:p w14:paraId="710BAC6E" w14:textId="67E2F311" w:rsidR="00650EC5" w:rsidRPr="00650EC5" w:rsidRDefault="00650EC5" w:rsidP="00650EC5"/>
    <w:p w14:paraId="0893BDCD" w14:textId="26E52728" w:rsidR="00650EC5" w:rsidRPr="00650EC5" w:rsidRDefault="00650EC5" w:rsidP="00650EC5"/>
    <w:p w14:paraId="401C0086" w14:textId="0D4CEA1A" w:rsidR="00650EC5" w:rsidRPr="00650EC5" w:rsidRDefault="00650EC5" w:rsidP="00650EC5"/>
    <w:p w14:paraId="5ABD9D9E" w14:textId="37549CC0" w:rsidR="00650EC5" w:rsidRPr="00650EC5" w:rsidRDefault="00650EC5" w:rsidP="00650EC5"/>
    <w:p w14:paraId="440E503C" w14:textId="7428E982" w:rsidR="00650EC5" w:rsidRPr="00650EC5" w:rsidRDefault="00650EC5" w:rsidP="00650EC5"/>
    <w:p w14:paraId="609306A7" w14:textId="03731A33" w:rsidR="00650EC5" w:rsidRPr="00650EC5" w:rsidRDefault="00650EC5" w:rsidP="00650EC5"/>
    <w:p w14:paraId="3DC1EE2F" w14:textId="77777777" w:rsidR="00650EC5" w:rsidRPr="00650EC5" w:rsidRDefault="00650EC5" w:rsidP="00650EC5">
      <w:pPr>
        <w:rPr>
          <w:rFonts w:asciiTheme="majorHAnsi" w:hAnsiTheme="majorHAnsi"/>
          <w:color w:val="595959" w:themeColor="text1" w:themeTint="A6"/>
          <w:sz w:val="32"/>
          <w:szCs w:val="32"/>
          <w:u w:val="single"/>
        </w:rPr>
      </w:pPr>
      <w:r w:rsidRPr="00650EC5">
        <w:rPr>
          <w:rFonts w:asciiTheme="majorHAnsi" w:hAnsiTheme="majorHAnsi" w:cs="DaunPenh"/>
          <w:color w:val="000000" w:themeColor="text1"/>
          <w:sz w:val="32"/>
          <w:szCs w:val="32"/>
          <w:u w:val="single"/>
        </w:rPr>
        <w:t>For viewing/editing, perform the following steps:</w:t>
      </w:r>
    </w:p>
    <w:p w14:paraId="53DB67F3" w14:textId="77777777" w:rsidR="00650EC5" w:rsidRPr="00650EC5" w:rsidRDefault="00650EC5" w:rsidP="00650EC5">
      <w:pPr>
        <w:pStyle w:val="Signature"/>
        <w:ind w:left="1440"/>
        <w:rPr>
          <w:rFonts w:asciiTheme="majorHAnsi" w:hAnsiTheme="majorHAnsi" w:cs="DaunPenh"/>
          <w:b/>
          <w:bCs/>
          <w:color w:val="000000" w:themeColor="text1"/>
          <w:sz w:val="32"/>
          <w:szCs w:val="32"/>
        </w:rPr>
      </w:pPr>
    </w:p>
    <w:p w14:paraId="232FBE2E" w14:textId="72E0044C" w:rsidR="00650EC5" w:rsidRPr="00650EC5" w:rsidRDefault="00650EC5" w:rsidP="00650EC5">
      <w:pPr>
        <w:pStyle w:val="Signature"/>
        <w:numPr>
          <w:ilvl w:val="0"/>
          <w:numId w:val="13"/>
        </w:numPr>
        <w:spacing w:before="40" w:after="360"/>
        <w:ind w:right="720"/>
        <w:contextualSpacing/>
        <w:rPr>
          <w:rFonts w:asciiTheme="majorHAnsi" w:hAnsiTheme="majorHAnsi" w:cs="DaunPenh"/>
          <w:color w:val="000000" w:themeColor="text1"/>
          <w:sz w:val="32"/>
          <w:szCs w:val="32"/>
        </w:rPr>
      </w:pPr>
      <w:r w:rsidRPr="00650EC5">
        <w:rPr>
          <w:rFonts w:asciiTheme="majorHAnsi" w:hAnsiTheme="majorHAnsi" w:cs="DaunPenh"/>
          <w:color w:val="000000" w:themeColor="text1"/>
          <w:sz w:val="32"/>
          <w:szCs w:val="32"/>
        </w:rPr>
        <w:t>Click</w:t>
      </w:r>
      <w:r w:rsidRPr="00650EC5">
        <w:rPr>
          <w:rFonts w:asciiTheme="majorHAnsi" w:hAnsiTheme="majorHAnsi" w:cs="DaunPenh"/>
          <w:b/>
          <w:bCs/>
          <w:color w:val="000000" w:themeColor="text1"/>
          <w:sz w:val="32"/>
          <w:szCs w:val="32"/>
        </w:rPr>
        <w:t xml:space="preserve"> Enable Editing </w:t>
      </w:r>
      <w:r w:rsidRPr="00650EC5">
        <w:rPr>
          <w:rFonts w:asciiTheme="majorHAnsi" w:hAnsiTheme="majorHAnsi" w:cs="DaunPenh"/>
          <w:color w:val="000000" w:themeColor="text1"/>
          <w:sz w:val="32"/>
          <w:szCs w:val="32"/>
        </w:rPr>
        <w:t>button from the yellow bar above.</w:t>
      </w:r>
    </w:p>
    <w:p w14:paraId="1711C4A2" w14:textId="77777777" w:rsidR="00650EC5" w:rsidRPr="00650EC5" w:rsidRDefault="00650EC5" w:rsidP="00650EC5">
      <w:pPr>
        <w:pStyle w:val="Signature"/>
        <w:spacing w:before="40" w:after="360"/>
        <w:ind w:left="2520" w:right="720"/>
        <w:contextualSpacing/>
        <w:rPr>
          <w:rFonts w:asciiTheme="majorHAnsi" w:hAnsiTheme="majorHAnsi" w:cs="DaunPenh"/>
          <w:b/>
          <w:bCs/>
          <w:color w:val="000000" w:themeColor="text1"/>
          <w:sz w:val="32"/>
          <w:szCs w:val="32"/>
        </w:rPr>
      </w:pPr>
    </w:p>
    <w:p w14:paraId="799FA993" w14:textId="77777777" w:rsidR="00650EC5" w:rsidRPr="00650EC5" w:rsidRDefault="00650EC5" w:rsidP="00650EC5">
      <w:pPr>
        <w:pStyle w:val="Signature"/>
        <w:numPr>
          <w:ilvl w:val="0"/>
          <w:numId w:val="13"/>
        </w:numPr>
        <w:spacing w:before="40" w:after="360"/>
        <w:ind w:right="720"/>
        <w:contextualSpacing/>
        <w:rPr>
          <w:rFonts w:asciiTheme="majorHAnsi" w:hAnsiTheme="majorHAnsi" w:cs="DaunPenh"/>
          <w:color w:val="000000" w:themeColor="text1"/>
          <w:sz w:val="32"/>
          <w:szCs w:val="32"/>
        </w:rPr>
      </w:pPr>
      <w:r w:rsidRPr="00650EC5">
        <w:rPr>
          <w:rFonts w:asciiTheme="majorHAnsi" w:hAnsiTheme="majorHAnsi" w:cs="DaunPenh"/>
          <w:color w:val="000000" w:themeColor="text1"/>
          <w:sz w:val="32"/>
          <w:szCs w:val="32"/>
        </w:rPr>
        <w:t>Once you have</w:t>
      </w:r>
      <w:r w:rsidRPr="00650EC5">
        <w:rPr>
          <w:rFonts w:asciiTheme="majorHAnsi" w:hAnsiTheme="majorHAnsi" w:cs="DaunPenh"/>
          <w:b/>
          <w:bCs/>
          <w:color w:val="000000" w:themeColor="text1"/>
          <w:sz w:val="32"/>
          <w:szCs w:val="32"/>
        </w:rPr>
        <w:t xml:space="preserve"> enabled editing, </w:t>
      </w:r>
      <w:r w:rsidRPr="00650EC5">
        <w:rPr>
          <w:rFonts w:asciiTheme="majorHAnsi" w:hAnsiTheme="majorHAnsi" w:cs="DaunPenh"/>
          <w:color w:val="000000" w:themeColor="text1"/>
          <w:sz w:val="32"/>
          <w:szCs w:val="32"/>
        </w:rPr>
        <w:t>please click</w:t>
      </w:r>
      <w:r w:rsidRPr="00650EC5">
        <w:rPr>
          <w:rFonts w:asciiTheme="majorHAnsi" w:hAnsiTheme="majorHAnsi" w:cs="DaunPenh"/>
          <w:b/>
          <w:bCs/>
          <w:color w:val="000000" w:themeColor="text1"/>
          <w:sz w:val="32"/>
          <w:szCs w:val="32"/>
        </w:rPr>
        <w:t xml:space="preserve"> Enable Content </w:t>
      </w:r>
      <w:r w:rsidRPr="00650EC5">
        <w:rPr>
          <w:rFonts w:asciiTheme="majorHAnsi" w:hAnsiTheme="majorHAnsi" w:cs="DaunPenh"/>
          <w:color w:val="000000" w:themeColor="text1"/>
          <w:sz w:val="32"/>
          <w:szCs w:val="32"/>
        </w:rPr>
        <w:t>button from the same yellow bar.</w:t>
      </w:r>
    </w:p>
    <w:p w14:paraId="7D395573" w14:textId="77777777" w:rsidR="00650EC5" w:rsidRPr="00650EC5" w:rsidRDefault="00650EC5" w:rsidP="00650EC5">
      <w:pPr>
        <w:rPr>
          <w:rFonts w:ascii="Arial Rounded MT Bold" w:hAnsi="Arial Rounded MT Bold"/>
        </w:rPr>
      </w:pPr>
    </w:p>
    <w:p w14:paraId="5291C867" w14:textId="77777777" w:rsidR="00650EC5" w:rsidRPr="00650EC5" w:rsidRDefault="00650EC5" w:rsidP="00650EC5"/>
    <w:sectPr w:rsidR="00650EC5" w:rsidRPr="00650EC5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615E5" w14:textId="77777777" w:rsidR="002703DE" w:rsidRDefault="002703DE" w:rsidP="00713050">
      <w:pPr>
        <w:spacing w:line="240" w:lineRule="auto"/>
      </w:pPr>
      <w:r>
        <w:separator/>
      </w:r>
    </w:p>
  </w:endnote>
  <w:endnote w:type="continuationSeparator" w:id="0">
    <w:p w14:paraId="6DB201BE" w14:textId="77777777" w:rsidR="002703DE" w:rsidRDefault="002703D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88814B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CD50826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226D0C4" wp14:editId="4623C5D2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B1ECC2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0f6fc6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3A655A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568E23A" wp14:editId="03BBBC37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9964B7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0f6fc6 [3204]" strokecolor="#0f6fc6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31865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4304818" wp14:editId="5B4AB0CF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AE3333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0f6fc6 [3204]" strokecolor="#0f6fc6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FBB62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B6DEB36" wp14:editId="22E553AE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8D79488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0f6fc6 [3204]" strokecolor="#0f6fc6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60F7BD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78F97CE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ABFA62E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55725BB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B4F2370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0EE68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5D734D6A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57E5A00" w14:textId="76ADFDA1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B4F561D" w14:textId="0BE7FB02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DA78582" w14:textId="5D953665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B98013" w14:textId="4054A326" w:rsidR="00217980" w:rsidRDefault="00217980" w:rsidP="00217980">
          <w:pPr>
            <w:pStyle w:val="Footer"/>
          </w:pPr>
        </w:p>
      </w:tc>
    </w:tr>
    <w:tr w:rsidR="00217980" w14:paraId="6A3F58F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B6DC6BB" w14:textId="3D85B2F5" w:rsidR="00811117" w:rsidRPr="00CA3DF1" w:rsidRDefault="00811117" w:rsidP="003C5528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D6DCB00" w14:textId="440FB3F5"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8119B62" w14:textId="249EF15E"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682FD62" w14:textId="69EE8793" w:rsidR="00811117" w:rsidRPr="00C2098A" w:rsidRDefault="00811117" w:rsidP="00217980">
          <w:pPr>
            <w:pStyle w:val="Footer"/>
          </w:pPr>
        </w:p>
      </w:tc>
    </w:tr>
  </w:tbl>
  <w:p w14:paraId="1B44D6B2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84D23" w14:textId="77777777" w:rsidR="002703DE" w:rsidRDefault="002703DE" w:rsidP="00713050">
      <w:pPr>
        <w:spacing w:line="240" w:lineRule="auto"/>
      </w:pPr>
      <w:r>
        <w:separator/>
      </w:r>
    </w:p>
  </w:footnote>
  <w:footnote w:type="continuationSeparator" w:id="0">
    <w:p w14:paraId="144521E1" w14:textId="77777777" w:rsidR="002703DE" w:rsidRDefault="002703D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352C09F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40C6696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62E2A7E" wp14:editId="2421076E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958EDC1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0f6fc6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0f6fc6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7BF91C3B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AC85BBD" w14:textId="77777777" w:rsidR="001A5CA9" w:rsidRPr="009B3C40" w:rsidRDefault="002703DE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7F4D38857E1242A9B5457A6E1E2C9D56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637433EE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1EBCFD6B" w14:textId="77777777" w:rsidR="001A5CA9" w:rsidRPr="00F207C0" w:rsidRDefault="001A5CA9" w:rsidP="001A5CA9"/>
      </w:tc>
    </w:tr>
  </w:tbl>
  <w:p w14:paraId="28B469EE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53AE1"/>
    <w:multiLevelType w:val="hybridMultilevel"/>
    <w:tmpl w:val="9A0C3A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D1D84"/>
    <w:multiLevelType w:val="hybridMultilevel"/>
    <w:tmpl w:val="20244C44"/>
    <w:lvl w:ilvl="0" w:tplc="F316217E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5664B93"/>
    <w:multiLevelType w:val="hybridMultilevel"/>
    <w:tmpl w:val="F59051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AEJLSzMzCyMDIyUdpeDU4uLM/DyQAuNaAJdbSTosAAAA"/>
  </w:docVars>
  <w:rsids>
    <w:rsidRoot w:val="007174C8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05E3"/>
    <w:rsid w:val="001A5CA9"/>
    <w:rsid w:val="001B2AC1"/>
    <w:rsid w:val="001B403A"/>
    <w:rsid w:val="001F4583"/>
    <w:rsid w:val="00217980"/>
    <w:rsid w:val="002703DE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54197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4677C"/>
    <w:rsid w:val="00650EC5"/>
    <w:rsid w:val="00684488"/>
    <w:rsid w:val="006A3CE7"/>
    <w:rsid w:val="006A7746"/>
    <w:rsid w:val="006C4C50"/>
    <w:rsid w:val="006D76B1"/>
    <w:rsid w:val="00713050"/>
    <w:rsid w:val="007174C8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9769A"/>
    <w:rsid w:val="00EB2D52"/>
    <w:rsid w:val="00EF7CC9"/>
    <w:rsid w:val="00F207C0"/>
    <w:rsid w:val="00F20AE5"/>
    <w:rsid w:val="00F47E97"/>
    <w:rsid w:val="00F645C7"/>
    <w:rsid w:val="00F663A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84D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0F6FC6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0F6FC6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0F6FC6" w:themeColor="accent1"/>
        <w:left w:val="single" w:sz="2" w:space="10" w:color="0F6FC6" w:themeColor="accent1"/>
        <w:bottom w:val="single" w:sz="2" w:space="10" w:color="0F6FC6" w:themeColor="accent1"/>
        <w:right w:val="single" w:sz="2" w:space="10" w:color="0F6FC6" w:themeColor="accent1"/>
      </w:pBdr>
      <w:ind w:left="1152" w:right="1152"/>
    </w:pPr>
    <w:rPr>
      <w:rFonts w:eastAsiaTheme="minorEastAsia"/>
      <w:i/>
      <w:iCs/>
      <w:color w:val="0B5294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7406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0B5294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0B5294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7"/>
    <w:unhideWhenUsed/>
    <w:qFormat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0B5294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54197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1"/>
    <w:qFormat/>
    <w:rsid w:val="00E9769A"/>
    <w:pPr>
      <w:spacing w:line="240" w:lineRule="auto"/>
      <w:ind w:left="720" w:right="720"/>
    </w:pPr>
    <w:rPr>
      <w:color w:val="FFFFFF" w:themeColor="background1"/>
      <w:kern w:val="20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Jumba-Hub/Check/blob/main/NewDoc.dotm?raw=tru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4D38857E1242A9B5457A6E1E2C9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95312-8BBD-4C1A-B730-6EAED1709FF2}"/>
      </w:docPartPr>
      <w:docPartBody>
        <w:p w:rsidR="00BA5CAD" w:rsidRDefault="009D5002">
          <w:pPr>
            <w:pStyle w:val="7F4D38857E1242A9B5457A6E1E2C9D56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02"/>
    <w:rsid w:val="00111722"/>
    <w:rsid w:val="009D5002"/>
    <w:rsid w:val="00BA5CAD"/>
    <w:rsid w:val="00D2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BFD9EE6FC64860A0D3CD06B817235C">
    <w:name w:val="3FBFD9EE6FC64860A0D3CD06B817235C"/>
  </w:style>
  <w:style w:type="paragraph" w:customStyle="1" w:styleId="7F4D38857E1242A9B5457A6E1E2C9D56">
    <w:name w:val="7F4D38857E1242A9B5457A6E1E2C9D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Doc1.dotm?raw=true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2021-05-04T15:41:00Z</dcterms:created>
  <dcterms:modified xsi:type="dcterms:W3CDTF">2021-05-04T15:41:00Z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